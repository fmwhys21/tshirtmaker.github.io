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0A504E0" w14:textId="77777777" w:rsidTr="001B2ABD">
        <w:trPr>
          <w:trHeight w:val="4410"/>
        </w:trPr>
        <w:tc>
          <w:tcPr>
            <w:tcW w:w="3600" w:type="dxa"/>
            <w:vAlign w:val="bottom"/>
          </w:tcPr>
          <w:sdt>
            <w:sdtPr>
              <w:id w:val="-1711873194"/>
              <w:placeholder>
                <w:docPart w:val="6B488B244FBF478B96726F5A1F4B091D"/>
              </w:placeholder>
              <w:temporary/>
              <w:showingPlcHdr/>
              <w15:appearance w15:val="hidden"/>
            </w:sdtPr>
            <w:sdtContent>
              <w:p w14:paraId="7B3F3CC1" w14:textId="77777777" w:rsidR="00B64479" w:rsidRDefault="00B64479" w:rsidP="007B5767">
                <w:pPr>
                  <w:pStyle w:val="Heading3"/>
                  <w:ind w:left="255" w:right="255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14:paraId="3CAC34B3" w14:textId="5AFE4131" w:rsidR="001B2ABD" w:rsidRDefault="001B2ABD" w:rsidP="007B5767">
            <w:pPr>
              <w:tabs>
                <w:tab w:val="left" w:pos="990"/>
              </w:tabs>
              <w:ind w:left="255" w:right="255"/>
              <w:jc w:val="center"/>
            </w:pPr>
          </w:p>
        </w:tc>
        <w:tc>
          <w:tcPr>
            <w:tcW w:w="720" w:type="dxa"/>
          </w:tcPr>
          <w:p w14:paraId="356E92AA" w14:textId="77777777" w:rsidR="001B2ABD" w:rsidRDefault="001B2ABD" w:rsidP="007B5767">
            <w:pPr>
              <w:tabs>
                <w:tab w:val="left" w:pos="990"/>
              </w:tabs>
              <w:ind w:left="255" w:right="255"/>
            </w:pPr>
          </w:p>
        </w:tc>
        <w:tc>
          <w:tcPr>
            <w:tcW w:w="6470" w:type="dxa"/>
            <w:vAlign w:val="bottom"/>
          </w:tcPr>
          <w:p w14:paraId="6DFD6337" w14:textId="7CE7B6D3" w:rsidR="001B2ABD" w:rsidRDefault="00B64479" w:rsidP="007B5767">
            <w:pPr>
              <w:pStyle w:val="Title"/>
              <w:ind w:left="255" w:right="255"/>
            </w:pPr>
            <w:r>
              <w:t>Evan O’Neill</w:t>
            </w:r>
          </w:p>
          <w:p w14:paraId="2CD41E8E" w14:textId="5D8AC58F" w:rsidR="001B2ABD" w:rsidRDefault="001B2ABD" w:rsidP="007B5767">
            <w:pPr>
              <w:pStyle w:val="Subtitle"/>
              <w:ind w:left="255" w:right="255"/>
            </w:pPr>
          </w:p>
        </w:tc>
      </w:tr>
      <w:tr w:rsidR="001B2ABD" w14:paraId="258613EC" w14:textId="77777777" w:rsidTr="001B2ABD">
        <w:tc>
          <w:tcPr>
            <w:tcW w:w="3600" w:type="dxa"/>
          </w:tcPr>
          <w:p w14:paraId="61AABF3F" w14:textId="46AC0FD3" w:rsidR="00704419" w:rsidRPr="00704419" w:rsidRDefault="0070441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 xml:space="preserve">I am a student in Dundrum CFE studying computing. I love coding in my spare time especially on rainy days. I also like playing sports, I play GAA, Hurling and I occasionally Play Football. </w:t>
            </w:r>
          </w:p>
          <w:p w14:paraId="024A737C" w14:textId="77777777" w:rsidR="00704419" w:rsidRPr="00704419" w:rsidRDefault="00704419" w:rsidP="007B5767">
            <w:pPr>
              <w:ind w:left="255" w:right="255"/>
              <w:rPr>
                <w:sz w:val="22"/>
                <w:szCs w:val="28"/>
              </w:rPr>
            </w:pPr>
          </w:p>
          <w:p w14:paraId="64FE6256" w14:textId="6F2B1A72" w:rsidR="00B64479" w:rsidRPr="00704419" w:rsidRDefault="0070441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I recently completed my first internship in Bunzl as a sales data admin. Before that I worked in Retail and Sales</w:t>
            </w:r>
            <w:r>
              <w:rPr>
                <w:sz w:val="22"/>
                <w:szCs w:val="28"/>
              </w:rPr>
              <w:t>. I Gained a lot of valuables Skills from these sectors</w:t>
            </w:r>
            <w:r w:rsidR="002E04C8">
              <w:rPr>
                <w:sz w:val="22"/>
                <w:szCs w:val="28"/>
              </w:rPr>
              <w:t xml:space="preserve"> like, Time Management, Communication and Working as part of a team and how they all go hand in hand.</w:t>
            </w:r>
          </w:p>
          <w:sdt>
            <w:sdtPr>
              <w:id w:val="-1954003311"/>
              <w:placeholder>
                <w:docPart w:val="B5EE35C37AE548C891BE22ECBA640194"/>
              </w:placeholder>
              <w:temporary/>
              <w:showingPlcHdr/>
              <w15:appearance w15:val="hidden"/>
            </w:sdtPr>
            <w:sdtContent>
              <w:p w14:paraId="7A12C312" w14:textId="77777777" w:rsidR="00B64479" w:rsidRDefault="00B64479" w:rsidP="007B5767">
                <w:pPr>
                  <w:pStyle w:val="Heading3"/>
                  <w:ind w:left="255" w:right="255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2"/>
                <w:szCs w:val="28"/>
              </w:rPr>
              <w:id w:val="1111563247"/>
              <w:placeholder>
                <w:docPart w:val="1E900E9348014CCF8BED051036D49C09"/>
              </w:placeholder>
              <w:temporary/>
              <w:showingPlcHdr/>
              <w15:appearance w15:val="hidden"/>
            </w:sdtPr>
            <w:sdtContent>
              <w:p w14:paraId="78E79346" w14:textId="77777777" w:rsidR="00B64479" w:rsidRPr="00704419" w:rsidRDefault="00B64479" w:rsidP="007B5767">
                <w:pPr>
                  <w:ind w:left="255" w:right="255"/>
                  <w:rPr>
                    <w:sz w:val="22"/>
                    <w:szCs w:val="28"/>
                  </w:rPr>
                </w:pPr>
                <w:r w:rsidRPr="00704419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6250ECC9" w14:textId="038ABE8C" w:rsidR="00B64479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087 4363244</w:t>
            </w:r>
          </w:p>
          <w:sdt>
            <w:sdtPr>
              <w:rPr>
                <w:sz w:val="22"/>
                <w:szCs w:val="28"/>
              </w:rPr>
              <w:id w:val="-240260293"/>
              <w:placeholder>
                <w:docPart w:val="58D0A29DEF1747078483E3CCAE048445"/>
              </w:placeholder>
              <w:temporary/>
              <w:showingPlcHdr/>
              <w15:appearance w15:val="hidden"/>
            </w:sdtPr>
            <w:sdtContent>
              <w:p w14:paraId="459814AE" w14:textId="77777777" w:rsidR="00B64479" w:rsidRPr="00704419" w:rsidRDefault="00B64479" w:rsidP="007B5767">
                <w:pPr>
                  <w:ind w:left="255" w:right="255"/>
                  <w:rPr>
                    <w:sz w:val="22"/>
                    <w:szCs w:val="28"/>
                  </w:rPr>
                </w:pPr>
                <w:r w:rsidRPr="00704419">
                  <w:rPr>
                    <w:sz w:val="22"/>
                    <w:szCs w:val="28"/>
                  </w:rPr>
                  <w:t>EMAIL:</w:t>
                </w:r>
              </w:p>
            </w:sdtContent>
          </w:sdt>
          <w:p w14:paraId="67CF9F23" w14:textId="61B9F0D6" w:rsidR="00036450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Evanoneill132@gmail.com</w:t>
            </w:r>
          </w:p>
          <w:p w14:paraId="2318FE2C" w14:textId="228327EE" w:rsidR="00036450" w:rsidRPr="00704419" w:rsidRDefault="0070441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ADDRESS:</w:t>
            </w:r>
          </w:p>
          <w:p w14:paraId="1C9F9959" w14:textId="354CB3F9" w:rsidR="00704419" w:rsidRPr="00704419" w:rsidRDefault="0070441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Artane, Dublin 5</w:t>
            </w:r>
          </w:p>
          <w:sdt>
            <w:sdtPr>
              <w:id w:val="-1444214663"/>
              <w:placeholder>
                <w:docPart w:val="0801E5D081294480B44A1B9208D5434D"/>
              </w:placeholder>
              <w:temporary/>
              <w:showingPlcHdr/>
              <w15:appearance w15:val="hidden"/>
            </w:sdtPr>
            <w:sdtContent>
              <w:p w14:paraId="6A889CCC" w14:textId="77777777" w:rsidR="00B64479" w:rsidRPr="00CB0055" w:rsidRDefault="00B64479" w:rsidP="007B5767">
                <w:pPr>
                  <w:pStyle w:val="Heading3"/>
                  <w:ind w:left="255" w:right="255"/>
                </w:pPr>
                <w:r w:rsidRPr="00CB0055">
                  <w:t>Hobbies</w:t>
                </w:r>
              </w:p>
            </w:sdtContent>
          </w:sdt>
          <w:p w14:paraId="15F43E2A" w14:textId="3E95D32B" w:rsidR="00B64479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Football</w:t>
            </w:r>
          </w:p>
          <w:p w14:paraId="5047019F" w14:textId="4F160CD9" w:rsidR="00B64479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GAA</w:t>
            </w:r>
          </w:p>
          <w:p w14:paraId="15BDB5E8" w14:textId="38751B7D" w:rsidR="00B64479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Hurling</w:t>
            </w:r>
          </w:p>
          <w:p w14:paraId="4D64EE43" w14:textId="62AF8DA8" w:rsidR="00B64479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Coding</w:t>
            </w:r>
          </w:p>
          <w:p w14:paraId="56FF17F0" w14:textId="241CC193" w:rsidR="004D3011" w:rsidRPr="004D3011" w:rsidRDefault="004D3011" w:rsidP="007B5767">
            <w:pPr>
              <w:ind w:left="255" w:right="255"/>
            </w:pPr>
          </w:p>
        </w:tc>
        <w:tc>
          <w:tcPr>
            <w:tcW w:w="720" w:type="dxa"/>
          </w:tcPr>
          <w:p w14:paraId="13463206" w14:textId="77777777" w:rsidR="001B2ABD" w:rsidRDefault="001B2ABD" w:rsidP="007B5767">
            <w:pPr>
              <w:tabs>
                <w:tab w:val="left" w:pos="990"/>
              </w:tabs>
              <w:ind w:left="255" w:right="255"/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4C3F8D20E3343EEB4A5E8EB4AA69C41"/>
              </w:placeholder>
              <w:temporary/>
              <w:showingPlcHdr/>
              <w15:appearance w15:val="hidden"/>
            </w:sdtPr>
            <w:sdtEndPr/>
            <w:sdtContent>
              <w:p w14:paraId="06F9CFDF" w14:textId="77777777" w:rsidR="001B2ABD" w:rsidRDefault="00E25A26" w:rsidP="007B5767">
                <w:pPr>
                  <w:pStyle w:val="Heading2"/>
                  <w:ind w:left="255" w:right="255"/>
                </w:pPr>
                <w:r w:rsidRPr="00704419">
                  <w:rPr>
                    <w:sz w:val="24"/>
                    <w:szCs w:val="28"/>
                  </w:rPr>
                  <w:t>EDUCATION</w:t>
                </w:r>
              </w:p>
            </w:sdtContent>
          </w:sdt>
          <w:p w14:paraId="38A860A0" w14:textId="2675A229" w:rsidR="00036450" w:rsidRPr="00704419" w:rsidRDefault="00B64479" w:rsidP="007B5767">
            <w:pPr>
              <w:pStyle w:val="Heading4"/>
              <w:ind w:left="255" w:right="255"/>
              <w:rPr>
                <w:sz w:val="22"/>
                <w:szCs w:val="28"/>
              </w:rPr>
            </w:pPr>
            <w:proofErr w:type="spellStart"/>
            <w:r w:rsidRPr="00704419">
              <w:rPr>
                <w:sz w:val="22"/>
                <w:szCs w:val="28"/>
              </w:rPr>
              <w:t>Colaiste</w:t>
            </w:r>
            <w:proofErr w:type="spellEnd"/>
            <w:r w:rsidRPr="00704419">
              <w:rPr>
                <w:sz w:val="22"/>
                <w:szCs w:val="28"/>
              </w:rPr>
              <w:t xml:space="preserve"> Mhuire</w:t>
            </w:r>
          </w:p>
          <w:p w14:paraId="2E8F9FF6" w14:textId="44A477CC" w:rsidR="00036450" w:rsidRPr="00704419" w:rsidRDefault="00B64479" w:rsidP="007B5767">
            <w:pPr>
              <w:pStyle w:val="Date"/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2016</w:t>
            </w:r>
            <w:r w:rsidR="00036450" w:rsidRPr="00704419">
              <w:rPr>
                <w:sz w:val="22"/>
                <w:szCs w:val="28"/>
              </w:rPr>
              <w:t xml:space="preserve"> - </w:t>
            </w:r>
            <w:r w:rsidRPr="00704419">
              <w:rPr>
                <w:sz w:val="22"/>
                <w:szCs w:val="28"/>
              </w:rPr>
              <w:t>2022</w:t>
            </w:r>
          </w:p>
          <w:p w14:paraId="56F85EEE" w14:textId="36EAA844" w:rsidR="004D3011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I Went to this secondary school where I learned fully through Irish, I completed my junior and Leaving Cert here as well</w:t>
            </w:r>
          </w:p>
          <w:p w14:paraId="3BF2D7E4" w14:textId="77777777" w:rsidR="00B64479" w:rsidRPr="00704419" w:rsidRDefault="00B64479" w:rsidP="007B5767">
            <w:pPr>
              <w:pStyle w:val="Heading4"/>
              <w:ind w:left="255" w:right="255"/>
              <w:rPr>
                <w:sz w:val="22"/>
                <w:szCs w:val="28"/>
              </w:rPr>
            </w:pPr>
          </w:p>
          <w:p w14:paraId="7B921148" w14:textId="544768B3" w:rsidR="00036450" w:rsidRPr="00704419" w:rsidRDefault="00B64479" w:rsidP="007B5767">
            <w:pPr>
              <w:pStyle w:val="Heading4"/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 xml:space="preserve">Dundrum College Further Education </w:t>
            </w:r>
          </w:p>
          <w:p w14:paraId="2DADFCD4" w14:textId="63043170" w:rsidR="00036450" w:rsidRPr="00704419" w:rsidRDefault="00B64479" w:rsidP="007B5767">
            <w:pPr>
              <w:pStyle w:val="Date"/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2023 – present day</w:t>
            </w:r>
          </w:p>
          <w:p w14:paraId="06C92CA8" w14:textId="251D9856" w:rsidR="00036450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I’m here in Dundrum CFE furthering my education in computing</w:t>
            </w:r>
          </w:p>
          <w:sdt>
            <w:sdtPr>
              <w:id w:val="1001553383"/>
              <w:placeholder>
                <w:docPart w:val="F64FA92CBC3B46E8BBE3AD48F5E5FE96"/>
              </w:placeholder>
              <w:temporary/>
              <w:showingPlcHdr/>
              <w15:appearance w15:val="hidden"/>
            </w:sdtPr>
            <w:sdtEndPr/>
            <w:sdtContent>
              <w:p w14:paraId="6EC2E220" w14:textId="77777777" w:rsidR="00036450" w:rsidRDefault="00036450" w:rsidP="007B5767">
                <w:pPr>
                  <w:pStyle w:val="Heading2"/>
                  <w:ind w:left="255" w:right="255"/>
                </w:pPr>
                <w:r w:rsidRPr="00704419">
                  <w:rPr>
                    <w:sz w:val="24"/>
                    <w:szCs w:val="28"/>
                  </w:rPr>
                  <w:t>WORK EXPERIENCE</w:t>
                </w:r>
              </w:p>
            </w:sdtContent>
          </w:sdt>
          <w:p w14:paraId="4569CF33" w14:textId="531F1DCE" w:rsidR="00036450" w:rsidRPr="00704419" w:rsidRDefault="00B64479" w:rsidP="007B5767">
            <w:pPr>
              <w:pStyle w:val="Heading4"/>
              <w:ind w:left="255" w:right="255"/>
              <w:rPr>
                <w:bCs/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B&amp;Q,</w:t>
            </w:r>
            <w:r w:rsidR="00036450" w:rsidRPr="00704419">
              <w:rPr>
                <w:sz w:val="22"/>
                <w:szCs w:val="28"/>
              </w:rPr>
              <w:t xml:space="preserve"> </w:t>
            </w:r>
            <w:r w:rsidRPr="00704419">
              <w:rPr>
                <w:sz w:val="22"/>
                <w:szCs w:val="28"/>
              </w:rPr>
              <w:t>Sales advisor</w:t>
            </w:r>
          </w:p>
          <w:p w14:paraId="073EAED3" w14:textId="036D4C78" w:rsidR="00036450" w:rsidRPr="00704419" w:rsidRDefault="00B64479" w:rsidP="007B5767">
            <w:pPr>
              <w:pStyle w:val="Date"/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2022</w:t>
            </w:r>
          </w:p>
          <w:p w14:paraId="5F996885" w14:textId="1B4BA669" w:rsidR="00B64479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My Role here was to help customer with their wants and needs relating to décor. I contributed heavily to getting to our budget frequently having the highest number of sales in the department and store</w:t>
            </w:r>
          </w:p>
          <w:p w14:paraId="54C82565" w14:textId="77777777" w:rsidR="004D3011" w:rsidRPr="00704419" w:rsidRDefault="004D3011" w:rsidP="007B5767">
            <w:pPr>
              <w:ind w:left="255" w:right="255"/>
              <w:rPr>
                <w:sz w:val="22"/>
                <w:szCs w:val="28"/>
              </w:rPr>
            </w:pPr>
          </w:p>
          <w:p w14:paraId="1D4F7B8B" w14:textId="7CE8C907" w:rsidR="004D3011" w:rsidRPr="00704419" w:rsidRDefault="00B64479" w:rsidP="007B5767">
            <w:pPr>
              <w:pStyle w:val="Heading4"/>
              <w:ind w:left="255" w:right="255"/>
              <w:rPr>
                <w:bCs/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MR Price, Customer assistant</w:t>
            </w:r>
          </w:p>
          <w:p w14:paraId="0D4353E6" w14:textId="54586995" w:rsidR="004D3011" w:rsidRPr="00704419" w:rsidRDefault="00B64479" w:rsidP="007B5767">
            <w:pPr>
              <w:pStyle w:val="Date"/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2021-2023</w:t>
            </w:r>
          </w:p>
          <w:p w14:paraId="6AF64E35" w14:textId="6CCB8ECA" w:rsidR="004D3011" w:rsidRPr="00704419" w:rsidRDefault="00B64479" w:rsidP="007B5767">
            <w:pPr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 xml:space="preserve">My Role here was to replenish stock and manage the front of shop era whilst helping customer. I was entrusted with the role of supervisor; with this I opened the shop and distributed jobs for the team. </w:t>
            </w:r>
          </w:p>
          <w:p w14:paraId="0623352D" w14:textId="77777777" w:rsidR="004D3011" w:rsidRPr="00704419" w:rsidRDefault="004D3011" w:rsidP="007B5767">
            <w:pPr>
              <w:ind w:left="255" w:right="255"/>
              <w:rPr>
                <w:sz w:val="22"/>
                <w:szCs w:val="28"/>
              </w:rPr>
            </w:pPr>
          </w:p>
          <w:p w14:paraId="0FBBC4CF" w14:textId="0E0B4AC8" w:rsidR="004D3011" w:rsidRPr="00704419" w:rsidRDefault="00704419" w:rsidP="007B5767">
            <w:pPr>
              <w:pStyle w:val="Heading4"/>
              <w:ind w:left="255" w:right="255"/>
              <w:rPr>
                <w:bCs/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Bunzl, Sales</w:t>
            </w:r>
            <w:r w:rsidR="00B64479" w:rsidRPr="00704419">
              <w:rPr>
                <w:sz w:val="22"/>
                <w:szCs w:val="28"/>
              </w:rPr>
              <w:t xml:space="preserve"> Data Admin</w:t>
            </w:r>
          </w:p>
          <w:p w14:paraId="3179FB4A" w14:textId="2DCC316F" w:rsidR="004D3011" w:rsidRPr="00704419" w:rsidRDefault="00B64479" w:rsidP="007B5767">
            <w:pPr>
              <w:pStyle w:val="Date"/>
              <w:ind w:left="255" w:right="255"/>
              <w:rPr>
                <w:sz w:val="22"/>
                <w:szCs w:val="28"/>
              </w:rPr>
            </w:pPr>
            <w:r w:rsidRPr="00704419">
              <w:rPr>
                <w:sz w:val="22"/>
                <w:szCs w:val="28"/>
              </w:rPr>
              <w:t>July 2023 – September 2023</w:t>
            </w:r>
          </w:p>
          <w:p w14:paraId="402E1A85" w14:textId="69712CF1" w:rsidR="00036450" w:rsidRPr="00704419" w:rsidRDefault="00B64479" w:rsidP="007B5767">
            <w:pPr>
              <w:ind w:left="255" w:right="255"/>
              <w:rPr>
                <w:b/>
                <w:bCs/>
                <w:caps/>
              </w:rPr>
            </w:pPr>
            <w:r w:rsidRPr="00704419">
              <w:rPr>
                <w:sz w:val="22"/>
                <w:szCs w:val="28"/>
              </w:rPr>
              <w:t>My Role here was to Create, Validate and Distribute lists of potential customers for my department. I used data analytics and data entry skills to create and validate these lists. Whilst Distributing I organized with the team which lists will be given to whom.</w:t>
            </w:r>
          </w:p>
          <w:p w14:paraId="43BC2FE4" w14:textId="2B7846C4" w:rsidR="00036450" w:rsidRPr="004D3011" w:rsidRDefault="00036450" w:rsidP="007B5767">
            <w:pPr>
              <w:ind w:left="255" w:right="255"/>
              <w:rPr>
                <w:color w:val="FFFFFF" w:themeColor="background1"/>
              </w:rPr>
            </w:pPr>
          </w:p>
        </w:tc>
      </w:tr>
    </w:tbl>
    <w:p w14:paraId="23B71343" w14:textId="77777777" w:rsidR="0043117B" w:rsidRDefault="00AC631F" w:rsidP="007666E0">
      <w:pPr>
        <w:tabs>
          <w:tab w:val="left" w:pos="990"/>
        </w:tabs>
        <w:ind w:right="255"/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3EDF" w14:textId="77777777" w:rsidR="00B64479" w:rsidRDefault="00B64479" w:rsidP="000C45FF">
      <w:r>
        <w:separator/>
      </w:r>
    </w:p>
  </w:endnote>
  <w:endnote w:type="continuationSeparator" w:id="0">
    <w:p w14:paraId="24398399" w14:textId="77777777" w:rsidR="00B64479" w:rsidRDefault="00B6447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C039" w14:textId="77777777" w:rsidR="00B64479" w:rsidRDefault="00B64479" w:rsidP="000C45FF">
      <w:r>
        <w:separator/>
      </w:r>
    </w:p>
  </w:footnote>
  <w:footnote w:type="continuationSeparator" w:id="0">
    <w:p w14:paraId="58A8ECF2" w14:textId="77777777" w:rsidR="00B64479" w:rsidRDefault="00B6447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480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17A69" wp14:editId="2821C6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7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E04C8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21D38"/>
    <w:rsid w:val="00646E75"/>
    <w:rsid w:val="006771D0"/>
    <w:rsid w:val="00704419"/>
    <w:rsid w:val="00715FCB"/>
    <w:rsid w:val="00743101"/>
    <w:rsid w:val="00764C9F"/>
    <w:rsid w:val="007666E0"/>
    <w:rsid w:val="007775E1"/>
    <w:rsid w:val="007867A0"/>
    <w:rsid w:val="007927F5"/>
    <w:rsid w:val="007B5767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64479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53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231314\AppData\Local\Microsoft\Office\16.0\DTS\en-US%7b55717167-F4B5-492C-A207-B4FB03B8C89C%7d\%7bC2600AD1-FB09-4786-97D6-E4337F3009F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C3F8D20E3343EEB4A5E8EB4AA6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8CCBB-BB6B-48E5-B189-9E192086499D}"/>
      </w:docPartPr>
      <w:docPartBody>
        <w:p w:rsidR="00000000" w:rsidRDefault="00B9633F">
          <w:pPr>
            <w:pStyle w:val="64C3F8D20E3343EEB4A5E8EB4AA69C41"/>
          </w:pPr>
          <w:r w:rsidRPr="00036450">
            <w:t>EDUCATION</w:t>
          </w:r>
        </w:p>
      </w:docPartBody>
    </w:docPart>
    <w:docPart>
      <w:docPartPr>
        <w:name w:val="F64FA92CBC3B46E8BBE3AD48F5E5F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A1ED-DBA8-4E1D-874E-0ED8015D428C}"/>
      </w:docPartPr>
      <w:docPartBody>
        <w:p w:rsidR="00000000" w:rsidRDefault="00B9633F">
          <w:pPr>
            <w:pStyle w:val="F64FA92CBC3B46E8BBE3AD48F5E5FE96"/>
          </w:pPr>
          <w:r w:rsidRPr="00036450">
            <w:t>WORK EXPERIENCE</w:t>
          </w:r>
        </w:p>
      </w:docPartBody>
    </w:docPart>
    <w:docPart>
      <w:docPartPr>
        <w:name w:val="6B488B244FBF478B96726F5A1F4B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CF510-AB65-4151-ABF1-9E7BBC66FCED}"/>
      </w:docPartPr>
      <w:docPartBody>
        <w:p w:rsidR="00000000" w:rsidRDefault="00B9633F" w:rsidP="00B9633F">
          <w:pPr>
            <w:pStyle w:val="6B488B244FBF478B96726F5A1F4B091D"/>
          </w:pPr>
          <w:r w:rsidRPr="00D5459D">
            <w:t>Profile</w:t>
          </w:r>
        </w:p>
      </w:docPartBody>
    </w:docPart>
    <w:docPart>
      <w:docPartPr>
        <w:name w:val="B5EE35C37AE548C891BE22ECBA64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2B20C-0DC5-4A9E-9A54-1678AE9CF24B}"/>
      </w:docPartPr>
      <w:docPartBody>
        <w:p w:rsidR="00000000" w:rsidRDefault="00B9633F" w:rsidP="00B9633F">
          <w:pPr>
            <w:pStyle w:val="B5EE35C37AE548C891BE22ECBA640194"/>
          </w:pPr>
          <w:r w:rsidRPr="00CB0055">
            <w:t>Contact</w:t>
          </w:r>
        </w:p>
      </w:docPartBody>
    </w:docPart>
    <w:docPart>
      <w:docPartPr>
        <w:name w:val="1E900E9348014CCF8BED051036D49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3C152-1EA4-444A-8831-E10742140628}"/>
      </w:docPartPr>
      <w:docPartBody>
        <w:p w:rsidR="00000000" w:rsidRDefault="00B9633F" w:rsidP="00B9633F">
          <w:pPr>
            <w:pStyle w:val="1E900E9348014CCF8BED051036D49C09"/>
          </w:pPr>
          <w:r w:rsidRPr="004D3011">
            <w:t>PHONE:</w:t>
          </w:r>
        </w:p>
      </w:docPartBody>
    </w:docPart>
    <w:docPart>
      <w:docPartPr>
        <w:name w:val="58D0A29DEF1747078483E3CCAE048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F4F7-A21C-48BF-B068-EEE7DF7C5FAC}"/>
      </w:docPartPr>
      <w:docPartBody>
        <w:p w:rsidR="00000000" w:rsidRDefault="00B9633F" w:rsidP="00B9633F">
          <w:pPr>
            <w:pStyle w:val="58D0A29DEF1747078483E3CCAE048445"/>
          </w:pPr>
          <w:r w:rsidRPr="004D3011">
            <w:t>EMAIL:</w:t>
          </w:r>
        </w:p>
      </w:docPartBody>
    </w:docPart>
    <w:docPart>
      <w:docPartPr>
        <w:name w:val="0801E5D081294480B44A1B9208D54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18216-E326-4DE2-9868-5DA07B67CB15}"/>
      </w:docPartPr>
      <w:docPartBody>
        <w:p w:rsidR="00000000" w:rsidRDefault="00B9633F" w:rsidP="00B9633F">
          <w:pPr>
            <w:pStyle w:val="0801E5D081294480B44A1B9208D5434D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3F"/>
    <w:rsid w:val="00B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9633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CA143C278C4552BD1DB2E8FDC3166D">
    <w:name w:val="0FCA143C278C4552BD1DB2E8FDC3166D"/>
  </w:style>
  <w:style w:type="paragraph" w:customStyle="1" w:styleId="C11D815C7B84408EA4B613496E1362A4">
    <w:name w:val="C11D815C7B84408EA4B613496E1362A4"/>
  </w:style>
  <w:style w:type="paragraph" w:customStyle="1" w:styleId="A2CE1E0095834B059F305CB30EB00E6A">
    <w:name w:val="A2CE1E0095834B059F305CB30EB00E6A"/>
  </w:style>
  <w:style w:type="paragraph" w:customStyle="1" w:styleId="30173A9FA5324F2DA50296611D9A8802">
    <w:name w:val="30173A9FA5324F2DA50296611D9A8802"/>
  </w:style>
  <w:style w:type="paragraph" w:customStyle="1" w:styleId="453DB887D9A24E4DB0425C81654B2BB3">
    <w:name w:val="453DB887D9A24E4DB0425C81654B2BB3"/>
  </w:style>
  <w:style w:type="paragraph" w:customStyle="1" w:styleId="378819E2767A48ED8487F5ADFDC0444E">
    <w:name w:val="378819E2767A48ED8487F5ADFDC0444E"/>
  </w:style>
  <w:style w:type="paragraph" w:customStyle="1" w:styleId="F5820A0EED464D9D8AD808E599FAAADB">
    <w:name w:val="F5820A0EED464D9D8AD808E599FAAADB"/>
  </w:style>
  <w:style w:type="paragraph" w:customStyle="1" w:styleId="888B6543883541A1A1793948C4B1FB02">
    <w:name w:val="888B6543883541A1A1793948C4B1FB02"/>
  </w:style>
  <w:style w:type="paragraph" w:customStyle="1" w:styleId="224FA6DE7F7F40B597E952D573C091ED">
    <w:name w:val="224FA6DE7F7F40B597E952D573C091ED"/>
  </w:style>
  <w:style w:type="paragraph" w:customStyle="1" w:styleId="570D9889B910458C8E5696AF6279F4E6">
    <w:name w:val="570D9889B910458C8E5696AF6279F4E6"/>
  </w:style>
  <w:style w:type="character" w:styleId="Hyperlink">
    <w:name w:val="Hyperlink"/>
    <w:basedOn w:val="DefaultParagraphFont"/>
    <w:uiPriority w:val="99"/>
    <w:unhideWhenUsed/>
    <w:rsid w:val="00B9633F"/>
    <w:rPr>
      <w:color w:val="C45911" w:themeColor="accent2" w:themeShade="BF"/>
      <w:u w:val="single"/>
    </w:rPr>
  </w:style>
  <w:style w:type="paragraph" w:customStyle="1" w:styleId="23A1790AAE2F4974B9E6A91787C8118A">
    <w:name w:val="23A1790AAE2F4974B9E6A91787C8118A"/>
  </w:style>
  <w:style w:type="paragraph" w:customStyle="1" w:styleId="229E46D205654DC092218D603AE4212A">
    <w:name w:val="229E46D205654DC092218D603AE4212A"/>
  </w:style>
  <w:style w:type="paragraph" w:customStyle="1" w:styleId="54422E64230844EDB800C2CD9B78F7BF">
    <w:name w:val="54422E64230844EDB800C2CD9B78F7BF"/>
  </w:style>
  <w:style w:type="paragraph" w:customStyle="1" w:styleId="A9DDA49EA14C4620A584415917747964">
    <w:name w:val="A9DDA49EA14C4620A584415917747964"/>
  </w:style>
  <w:style w:type="paragraph" w:customStyle="1" w:styleId="EA90123867CF499D86F293D7B70BB8E4">
    <w:name w:val="EA90123867CF499D86F293D7B70BB8E4"/>
  </w:style>
  <w:style w:type="paragraph" w:customStyle="1" w:styleId="2F8DEE6DD0F24976B9E33013072B9F53">
    <w:name w:val="2F8DEE6DD0F24976B9E33013072B9F53"/>
  </w:style>
  <w:style w:type="paragraph" w:customStyle="1" w:styleId="64C3F8D20E3343EEB4A5E8EB4AA69C41">
    <w:name w:val="64C3F8D20E3343EEB4A5E8EB4AA69C41"/>
  </w:style>
  <w:style w:type="paragraph" w:customStyle="1" w:styleId="F102E2144EDD453DAB5EA3F05D7B8F82">
    <w:name w:val="F102E2144EDD453DAB5EA3F05D7B8F82"/>
  </w:style>
  <w:style w:type="paragraph" w:customStyle="1" w:styleId="4D8E8CA844FB4E73A92F8A072B0E28C9">
    <w:name w:val="4D8E8CA844FB4E73A92F8A072B0E28C9"/>
  </w:style>
  <w:style w:type="paragraph" w:customStyle="1" w:styleId="40B7184D8E4A4703BFF8B9B94B219B7B">
    <w:name w:val="40B7184D8E4A4703BFF8B9B94B219B7B"/>
  </w:style>
  <w:style w:type="paragraph" w:customStyle="1" w:styleId="74489F3BD9F64464BC335069525A18C9">
    <w:name w:val="74489F3BD9F64464BC335069525A18C9"/>
  </w:style>
  <w:style w:type="paragraph" w:customStyle="1" w:styleId="D1E9BB3DD1AB4B6FB5ED8A84EAF66813">
    <w:name w:val="D1E9BB3DD1AB4B6FB5ED8A84EAF66813"/>
  </w:style>
  <w:style w:type="paragraph" w:customStyle="1" w:styleId="E33ACA4DD0F04AFEB0E57A85D085E77F">
    <w:name w:val="E33ACA4DD0F04AFEB0E57A85D085E77F"/>
  </w:style>
  <w:style w:type="paragraph" w:customStyle="1" w:styleId="DA7B8121A54E425E835D7F9CB6EF437E">
    <w:name w:val="DA7B8121A54E425E835D7F9CB6EF437E"/>
  </w:style>
  <w:style w:type="paragraph" w:customStyle="1" w:styleId="F64FA92CBC3B46E8BBE3AD48F5E5FE96">
    <w:name w:val="F64FA92CBC3B46E8BBE3AD48F5E5FE96"/>
  </w:style>
  <w:style w:type="paragraph" w:customStyle="1" w:styleId="6B2DC5CBB0154330A4B60441A340C091">
    <w:name w:val="6B2DC5CBB0154330A4B60441A340C091"/>
  </w:style>
  <w:style w:type="paragraph" w:customStyle="1" w:styleId="F3918D88640A4BB0B1361869D3ADFF17">
    <w:name w:val="F3918D88640A4BB0B1361869D3ADFF17"/>
  </w:style>
  <w:style w:type="paragraph" w:customStyle="1" w:styleId="2A030B43A58E414E911DF62BF59E7D64">
    <w:name w:val="2A030B43A58E414E911DF62BF59E7D64"/>
  </w:style>
  <w:style w:type="paragraph" w:customStyle="1" w:styleId="15902B8B608441B6B4554A8C13D66470">
    <w:name w:val="15902B8B608441B6B4554A8C13D66470"/>
  </w:style>
  <w:style w:type="paragraph" w:customStyle="1" w:styleId="A791787A875B49A98A8825C067A9BEDF">
    <w:name w:val="A791787A875B49A98A8825C067A9BEDF"/>
  </w:style>
  <w:style w:type="paragraph" w:customStyle="1" w:styleId="65915653A5EF40019E6869136EF07109">
    <w:name w:val="65915653A5EF40019E6869136EF07109"/>
  </w:style>
  <w:style w:type="paragraph" w:customStyle="1" w:styleId="5B16DAC07B11487F940E77D0CAD8E8B8">
    <w:name w:val="5B16DAC07B11487F940E77D0CAD8E8B8"/>
  </w:style>
  <w:style w:type="paragraph" w:customStyle="1" w:styleId="A1C43D4EE37942F880B78AFA24A29407">
    <w:name w:val="A1C43D4EE37942F880B78AFA24A29407"/>
  </w:style>
  <w:style w:type="paragraph" w:customStyle="1" w:styleId="94EDD58F74794BAEB3BE579D7B4D46E3">
    <w:name w:val="94EDD58F74794BAEB3BE579D7B4D46E3"/>
  </w:style>
  <w:style w:type="paragraph" w:customStyle="1" w:styleId="203FCA8437C848718883919D9C689203">
    <w:name w:val="203FCA8437C848718883919D9C689203"/>
  </w:style>
  <w:style w:type="paragraph" w:customStyle="1" w:styleId="39B748D17E51499AB7D3331A789C7286">
    <w:name w:val="39B748D17E51499AB7D3331A789C7286"/>
  </w:style>
  <w:style w:type="paragraph" w:customStyle="1" w:styleId="A80FFC42A1644020A067E684EFBDD137">
    <w:name w:val="A80FFC42A1644020A067E684EFBDD137"/>
  </w:style>
  <w:style w:type="paragraph" w:customStyle="1" w:styleId="93386B1AC069473CBCD43E921DC50B49">
    <w:name w:val="93386B1AC069473CBCD43E921DC50B49"/>
  </w:style>
  <w:style w:type="paragraph" w:customStyle="1" w:styleId="CA45F99043804D429FD1E4DDF3EAAFAD">
    <w:name w:val="CA45F99043804D429FD1E4DDF3EAAFAD"/>
  </w:style>
  <w:style w:type="paragraph" w:customStyle="1" w:styleId="874B9F1498624F99A576DD4FA5D745A2">
    <w:name w:val="874B9F1498624F99A576DD4FA5D745A2"/>
  </w:style>
  <w:style w:type="character" w:customStyle="1" w:styleId="Heading2Char">
    <w:name w:val="Heading 2 Char"/>
    <w:basedOn w:val="DefaultParagraphFont"/>
    <w:link w:val="Heading2"/>
    <w:uiPriority w:val="9"/>
    <w:rsid w:val="00B9633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5A10E086F25497B8C3B40BE502B943F">
    <w:name w:val="35A10E086F25497B8C3B40BE502B943F"/>
  </w:style>
  <w:style w:type="paragraph" w:customStyle="1" w:styleId="6B488B244FBF478B96726F5A1F4B091D">
    <w:name w:val="6B488B244FBF478B96726F5A1F4B091D"/>
    <w:rsid w:val="00B9633F"/>
  </w:style>
  <w:style w:type="paragraph" w:customStyle="1" w:styleId="5E093ACA94A945E19A555B42D6C492DE">
    <w:name w:val="5E093ACA94A945E19A555B42D6C492DE"/>
    <w:rsid w:val="00B9633F"/>
  </w:style>
  <w:style w:type="paragraph" w:customStyle="1" w:styleId="B5EE35C37AE548C891BE22ECBA640194">
    <w:name w:val="B5EE35C37AE548C891BE22ECBA640194"/>
    <w:rsid w:val="00B9633F"/>
  </w:style>
  <w:style w:type="paragraph" w:customStyle="1" w:styleId="9AC586BEA9404ED4A91A1E461AE22390">
    <w:name w:val="9AC586BEA9404ED4A91A1E461AE22390"/>
    <w:rsid w:val="00B9633F"/>
  </w:style>
  <w:style w:type="paragraph" w:customStyle="1" w:styleId="1E900E9348014CCF8BED051036D49C09">
    <w:name w:val="1E900E9348014CCF8BED051036D49C09"/>
    <w:rsid w:val="00B9633F"/>
  </w:style>
  <w:style w:type="paragraph" w:customStyle="1" w:styleId="20208FD316624FEBA0E1EA4293C3DFCD">
    <w:name w:val="20208FD316624FEBA0E1EA4293C3DFCD"/>
    <w:rsid w:val="00B9633F"/>
  </w:style>
  <w:style w:type="paragraph" w:customStyle="1" w:styleId="58D0A29DEF1747078483E3CCAE048445">
    <w:name w:val="58D0A29DEF1747078483E3CCAE048445"/>
    <w:rsid w:val="00B9633F"/>
  </w:style>
  <w:style w:type="paragraph" w:customStyle="1" w:styleId="CF9682A2E750426386C8F2ECE8FDA5B6">
    <w:name w:val="CF9682A2E750426386C8F2ECE8FDA5B6"/>
    <w:rsid w:val="00B9633F"/>
  </w:style>
  <w:style w:type="paragraph" w:customStyle="1" w:styleId="0801E5D081294480B44A1B9208D5434D">
    <w:name w:val="0801E5D081294480B44A1B9208D5434D"/>
    <w:rsid w:val="00B9633F"/>
  </w:style>
  <w:style w:type="paragraph" w:customStyle="1" w:styleId="92E0261B9E2E43A7B8D89CB2B38EF298">
    <w:name w:val="92E0261B9E2E43A7B8D89CB2B38EF298"/>
    <w:rsid w:val="00B9633F"/>
  </w:style>
  <w:style w:type="paragraph" w:customStyle="1" w:styleId="CF0B5C880FF14B26BB09AD79F316C707">
    <w:name w:val="CF0B5C880FF14B26BB09AD79F316C707"/>
    <w:rsid w:val="00B9633F"/>
  </w:style>
  <w:style w:type="paragraph" w:customStyle="1" w:styleId="FEA90415B9E44A6FBC8223DFEBFBB730">
    <w:name w:val="FEA90415B9E44A6FBC8223DFEBFBB730"/>
    <w:rsid w:val="00B9633F"/>
  </w:style>
  <w:style w:type="paragraph" w:customStyle="1" w:styleId="02E3DCFAF41D4287AEA29A71B3C60BBE">
    <w:name w:val="02E3DCFAF41D4287AEA29A71B3C60BBE"/>
    <w:rsid w:val="00B9633F"/>
  </w:style>
  <w:style w:type="paragraph" w:customStyle="1" w:styleId="C2FC677454714E608D81A54D261AADD7">
    <w:name w:val="C2FC677454714E608D81A54D261AADD7"/>
    <w:rsid w:val="00B9633F"/>
  </w:style>
  <w:style w:type="paragraph" w:customStyle="1" w:styleId="62921FBBA0CC4C138266D8AB7FB3C2C4">
    <w:name w:val="62921FBBA0CC4C138266D8AB7FB3C2C4"/>
    <w:rsid w:val="00B9633F"/>
  </w:style>
  <w:style w:type="paragraph" w:customStyle="1" w:styleId="0179A0D9F2C74F62B908AA760DE2244B">
    <w:name w:val="0179A0D9F2C74F62B908AA760DE2244B"/>
    <w:rsid w:val="00B9633F"/>
  </w:style>
  <w:style w:type="paragraph" w:customStyle="1" w:styleId="8BAF2F894F334D53BC7D0729281EA437">
    <w:name w:val="8BAF2F894F334D53BC7D0729281EA437"/>
    <w:rsid w:val="00B9633F"/>
  </w:style>
  <w:style w:type="paragraph" w:customStyle="1" w:styleId="0EA2D91A9E7D41B2821AA71C5C464186">
    <w:name w:val="0EA2D91A9E7D41B2821AA71C5C464186"/>
    <w:rsid w:val="00B9633F"/>
  </w:style>
  <w:style w:type="paragraph" w:customStyle="1" w:styleId="6E62E17BFF5443929A8AA1596F3DEA99">
    <w:name w:val="6E62E17BFF5443929A8AA1596F3DEA99"/>
    <w:rsid w:val="00B963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EF07C-3C48-4A8A-8D01-4A008A89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{C2600AD1-FB09-4786-97D6-E4337F3009F1}tf00546271_win32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2023-10-19T11:51:00Z</dcterms:created>
  <dcterms:modified xsi:type="dcterms:W3CDTF">2023-10-19T11:51:00Z</dcterms:modified>
</cp:coreProperties>
</file>